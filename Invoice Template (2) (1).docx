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0"/>
        <w:gridCol w:w="628"/>
        <w:gridCol w:w="1080"/>
        <w:gridCol w:w="724"/>
        <w:gridCol w:w="1618"/>
        <w:gridCol w:w="1260"/>
        <w:gridCol w:w="603"/>
        <w:gridCol w:w="1737"/>
      </w:tblGrid>
      <w:tr w:rsidR="006F3C33">
        <w:trPr>
          <w:trHeight w:val="1440"/>
          <w:jc w:val="center"/>
        </w:trPr>
        <w:tc>
          <w:tcPr>
            <w:tcW w:w="4142" w:type="dxa"/>
            <w:gridSpan w:val="4"/>
            <w:shd w:val="clear" w:color="auto" w:fill="FFFFFF"/>
            <w:tcMar>
              <w:top w:w="0" w:type="dxa"/>
            </w:tcMar>
            <w:vAlign w:val="bottom"/>
          </w:tcPr>
          <w:p w:rsidR="006F3C33" w:rsidRDefault="00813251" w:rsidP="006F3C33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46A8C392" wp14:editId="5363A50F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22225" t="28575" r="25400" b="28575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41275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05ADD586" id="Rectangle 44" o:spid="_x0000_s1026" style="position:absolute;margin-left:-23.75pt;margin-top:-18pt;width:7in;height:9in;flip:y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" filled="f" fillcolor="#f9faf0" strokecolor="#4b7b8a [2404]" strokeweight="3.25pt">
                      <v:stroke linestyle="thickThin"/>
                    </v:rect>
                  </w:pict>
                </mc:Fallback>
              </mc:AlternateContent>
            </w:r>
            <w:r w:rsidR="000A467A">
              <w:t>Invoice</w:t>
            </w:r>
          </w:p>
        </w:tc>
        <w:tc>
          <w:tcPr>
            <w:tcW w:w="5218" w:type="dxa"/>
            <w:gridSpan w:val="4"/>
            <w:shd w:val="clear" w:color="auto" w:fill="FFFFFF"/>
            <w:vAlign w:val="center"/>
          </w:tcPr>
          <w:p w:rsidR="006F3C33" w:rsidRPr="00976870" w:rsidRDefault="006F3C33" w:rsidP="00976870">
            <w:pPr>
              <w:pStyle w:val="DateandNumber"/>
            </w:pPr>
            <w:r w:rsidRPr="00976870">
              <w:t xml:space="preserve">Date: </w:t>
            </w:r>
            <w:sdt>
              <w:sdtPr>
                <w:id w:val="631673212"/>
                <w:placeholder>
                  <w:docPart w:val="60D5E6395C364A549C2C758FC641BA9F"/>
                </w:placeholder>
                <w:date w:fullDate="2014-06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472B5">
                  <w:t>6/11/2014</w:t>
                </w:r>
              </w:sdtContent>
            </w:sdt>
          </w:p>
          <w:p w:rsidR="006F3C33" w:rsidRPr="000E042A" w:rsidRDefault="000A467A" w:rsidP="00C206CB">
            <w:pPr>
              <w:pStyle w:val="DateandNumber"/>
            </w:pPr>
            <w:r w:rsidRPr="00976870">
              <w:t>Invoice</w:t>
            </w:r>
            <w:r w:rsidR="006F3C33" w:rsidRPr="00976870">
              <w:t xml:space="preserve"> # </w:t>
            </w:r>
            <w:sdt>
              <w:sdtPr>
                <w:id w:val="631673215"/>
                <w:placeholder>
                  <w:docPart w:val="5434F3805DC94AF2894F380515E337EE"/>
                </w:placeholder>
              </w:sdtPr>
              <w:sdtEndPr/>
              <w:sdtContent>
                <w:r w:rsidR="00797587">
                  <w:t>N01</w:t>
                </w:r>
              </w:sdtContent>
            </w:sdt>
          </w:p>
        </w:tc>
      </w:tr>
      <w:tr w:rsidR="00BA2F41" w:rsidTr="00976870">
        <w:trPr>
          <w:trHeight w:val="2088"/>
          <w:jc w:val="center"/>
        </w:trPr>
        <w:tc>
          <w:tcPr>
            <w:tcW w:w="2338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</w:tcPr>
          <w:p w:rsidR="00797587" w:rsidRDefault="00797587" w:rsidP="00C206CB">
            <w:pPr>
              <w:pStyle w:val="leftalignedtext"/>
            </w:pPr>
            <w:r>
              <w:t>N</w:t>
            </w:r>
            <w:r w:rsidR="00252908">
              <w:t>ame</w:t>
            </w:r>
          </w:p>
          <w:p w:rsidR="00797587" w:rsidRDefault="00797587" w:rsidP="00C206CB">
            <w:pPr>
              <w:pStyle w:val="leftalignedtext"/>
            </w:pPr>
            <w:r>
              <w:t>Address</w:t>
            </w:r>
          </w:p>
        </w:tc>
        <w:tc>
          <w:tcPr>
            <w:tcW w:w="1080" w:type="dxa"/>
            <w:tcBorders>
              <w:bottom w:val="single" w:sz="4" w:space="0" w:color="BFBFBF" w:themeColor="background1" w:themeShade="BF"/>
            </w:tcBorders>
            <w:shd w:val="clear" w:color="auto" w:fill="FFFFFF"/>
          </w:tcPr>
          <w:p w:rsidR="00BA2F41" w:rsidRDefault="00BA2F41" w:rsidP="007B2964">
            <w:pPr>
              <w:pStyle w:val="leftalignedtext"/>
            </w:pPr>
          </w:p>
        </w:tc>
        <w:tc>
          <w:tcPr>
            <w:tcW w:w="3602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FFFFF"/>
          </w:tcPr>
          <w:p w:rsidR="00BA2F41" w:rsidRDefault="00BA2F41" w:rsidP="00BA2F41">
            <w:pPr>
              <w:pStyle w:val="headingright"/>
            </w:pPr>
            <w:r>
              <w:t>To</w:t>
            </w:r>
          </w:p>
        </w:tc>
        <w:tc>
          <w:tcPr>
            <w:tcW w:w="2340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FFFFF"/>
          </w:tcPr>
          <w:sdt>
            <w:sdtPr>
              <w:id w:val="629898871"/>
              <w:placeholder>
                <w:docPart w:val="317DC865959D4F4B82FAEB8C5A650E0F"/>
              </w:placeholder>
            </w:sdtPr>
            <w:sdtEndPr/>
            <w:sdtContent>
              <w:p w:rsidR="00976870" w:rsidRPr="00976870" w:rsidRDefault="00DA5608" w:rsidP="00976870">
                <w:pPr>
                  <w:pStyle w:val="rightalignedtext"/>
                </w:pPr>
                <w:proofErr w:type="spellStart"/>
                <w:r>
                  <w:t>InfoObjects</w:t>
                </w:r>
                <w:proofErr w:type="spellEnd"/>
                <w:r>
                  <w:t>, Inc.</w:t>
                </w:r>
              </w:p>
            </w:sdtContent>
          </w:sdt>
          <w:sdt>
            <w:sdtPr>
              <w:id w:val="629898873"/>
              <w:placeholder>
                <w:docPart w:val="8442DD944E3147B294A436B52C381E0B"/>
              </w:placeholder>
            </w:sdtPr>
            <w:sdtEndPr/>
            <w:sdtContent>
              <w:p w:rsidR="00976870" w:rsidRPr="00976870" w:rsidRDefault="00DA5608" w:rsidP="00976870">
                <w:pPr>
                  <w:pStyle w:val="rightalignedtext"/>
                </w:pPr>
                <w:r>
                  <w:t xml:space="preserve">2041 Mission College Blvd, </w:t>
                </w:r>
                <w:proofErr w:type="spellStart"/>
                <w:r>
                  <w:t>Ste</w:t>
                </w:r>
                <w:proofErr w:type="spellEnd"/>
                <w:r>
                  <w:t xml:space="preserve"> 280</w:t>
                </w:r>
              </w:p>
            </w:sdtContent>
          </w:sdt>
          <w:sdt>
            <w:sdtPr>
              <w:id w:val="629898875"/>
              <w:placeholder>
                <w:docPart w:val="49024572C7774D769D01E7AAA55D9963"/>
              </w:placeholder>
            </w:sdtPr>
            <w:sdtEndPr/>
            <w:sdtContent>
              <w:p w:rsidR="00976870" w:rsidRPr="00976870" w:rsidRDefault="00DA5608" w:rsidP="00976870">
                <w:pPr>
                  <w:pStyle w:val="rightalignedtext"/>
                </w:pPr>
                <w:r>
                  <w:t>Santa Clara, CA 95054</w:t>
                </w:r>
              </w:p>
            </w:sdtContent>
          </w:sdt>
          <w:sdt>
            <w:sdtPr>
              <w:id w:val="629898877"/>
              <w:placeholder>
                <w:docPart w:val="8074C29376C74CE3AA687C8809AEDA4C"/>
              </w:placeholder>
            </w:sdtPr>
            <w:sdtEndPr/>
            <w:sdtContent>
              <w:p w:rsidR="00976870" w:rsidRPr="00976870" w:rsidRDefault="00DA5608" w:rsidP="00976870">
                <w:pPr>
                  <w:pStyle w:val="rightalignedtext"/>
                </w:pPr>
                <w:r>
                  <w:t>(408) 988-2000</w:t>
                </w:r>
              </w:p>
            </w:sdtContent>
          </w:sdt>
          <w:p w:rsidR="00BA2F41" w:rsidRPr="000E042A" w:rsidRDefault="00BA2F41" w:rsidP="00DA5608">
            <w:pPr>
              <w:pStyle w:val="rightalignedtext"/>
              <w:jc w:val="left"/>
            </w:pPr>
          </w:p>
        </w:tc>
      </w:tr>
      <w:tr w:rsidR="00DA5608" w:rsidRPr="00912BEF" w:rsidTr="004B20A7">
        <w:trPr>
          <w:trHeight w:val="288"/>
          <w:jc w:val="center"/>
        </w:trPr>
        <w:tc>
          <w:tcPr>
            <w:tcW w:w="5760" w:type="dxa"/>
            <w:gridSpan w:val="5"/>
            <w:vMerge w:val="restart"/>
            <w:shd w:val="clear" w:color="auto" w:fill="auto"/>
            <w:tcMar>
              <w:top w:w="0" w:type="dxa"/>
            </w:tcMar>
            <w:vAlign w:val="center"/>
          </w:tcPr>
          <w:p w:rsidR="00DA5608" w:rsidRPr="00912BEF" w:rsidRDefault="00DA5608" w:rsidP="000A467A">
            <w:pPr>
              <w:pStyle w:val="columnheadings"/>
            </w:pPr>
          </w:p>
        </w:tc>
        <w:tc>
          <w:tcPr>
            <w:tcW w:w="186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:rsidR="00DA5608" w:rsidRPr="00912BEF" w:rsidRDefault="00DA5608" w:rsidP="000A467A">
            <w:pPr>
              <w:pStyle w:val="columnheadings"/>
            </w:pPr>
            <w:r>
              <w:t>Payment Terms</w:t>
            </w:r>
          </w:p>
        </w:tc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:rsidR="00DA5608" w:rsidRPr="00912BEF" w:rsidRDefault="00DA5608" w:rsidP="000A467A">
            <w:pPr>
              <w:pStyle w:val="columnheadings"/>
            </w:pPr>
            <w:r>
              <w:t>Due Date</w:t>
            </w:r>
          </w:p>
        </w:tc>
      </w:tr>
      <w:tr w:rsidR="00DA5608" w:rsidRPr="009C1CA5" w:rsidTr="004B20A7">
        <w:trPr>
          <w:trHeight w:val="288"/>
          <w:jc w:val="center"/>
        </w:trPr>
        <w:tc>
          <w:tcPr>
            <w:tcW w:w="5760" w:type="dxa"/>
            <w:gridSpan w:val="5"/>
            <w:vMerge/>
            <w:shd w:val="clear" w:color="auto" w:fill="FFFFFF"/>
            <w:tcMar>
              <w:top w:w="0" w:type="dxa"/>
            </w:tcMar>
            <w:vAlign w:val="center"/>
          </w:tcPr>
          <w:p w:rsidR="00DA5608" w:rsidRPr="00912BEF" w:rsidRDefault="00DA5608" w:rsidP="000A467A"/>
        </w:tc>
        <w:tc>
          <w:tcPr>
            <w:tcW w:w="186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DA5608" w:rsidRPr="009C1CA5" w:rsidRDefault="00DA5608" w:rsidP="000A467A">
            <w:r>
              <w:t>Net 15</w:t>
            </w:r>
          </w:p>
        </w:tc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DA5608" w:rsidRPr="009C1CA5" w:rsidRDefault="00E472B5" w:rsidP="000A467A">
            <w:r>
              <w:t>6/13</w:t>
            </w:r>
            <w:r w:rsidR="00514E97">
              <w:t>/201</w:t>
            </w:r>
            <w:r w:rsidR="008B0550">
              <w:t>4</w:t>
            </w:r>
          </w:p>
        </w:tc>
      </w:tr>
      <w:tr w:rsidR="00BA2F41" w:rsidRPr="00912BEF" w:rsidTr="00976870">
        <w:trPr>
          <w:trHeight w:val="288"/>
          <w:jc w:val="center"/>
        </w:trPr>
        <w:tc>
          <w:tcPr>
            <w:tcW w:w="9360" w:type="dxa"/>
            <w:gridSpan w:val="8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:rsidR="00BA2F41" w:rsidRPr="00912BEF" w:rsidRDefault="00BA2F41" w:rsidP="00181917">
            <w:pPr>
              <w:pStyle w:val="Amount"/>
            </w:pPr>
          </w:p>
        </w:tc>
      </w:tr>
      <w:tr w:rsidR="00BA2F41" w:rsidRPr="00912BEF" w:rsidTr="00DA5608">
        <w:trPr>
          <w:trHeight w:val="288"/>
          <w:jc w:val="center"/>
        </w:trPr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:rsidR="00BA2F41" w:rsidRPr="00912BEF" w:rsidRDefault="00BA2F41" w:rsidP="009C1CA5">
            <w:pPr>
              <w:pStyle w:val="columnheadings"/>
            </w:pPr>
            <w:proofErr w:type="spellStart"/>
            <w:r>
              <w:t>Qty</w:t>
            </w:r>
            <w:proofErr w:type="spellEnd"/>
          </w:p>
        </w:tc>
        <w:tc>
          <w:tcPr>
            <w:tcW w:w="405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:rsidR="00BA2F41" w:rsidRPr="00912BEF" w:rsidRDefault="00BA2F41" w:rsidP="009C1CA5">
            <w:pPr>
              <w:pStyle w:val="columnheadings"/>
            </w:pPr>
            <w:r>
              <w:t>Description</w:t>
            </w:r>
          </w:p>
        </w:tc>
        <w:tc>
          <w:tcPr>
            <w:tcW w:w="186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:rsidR="00BA2F41" w:rsidRPr="00912BEF" w:rsidRDefault="00BA2F41" w:rsidP="009C1CA5">
            <w:pPr>
              <w:pStyle w:val="columnheadings"/>
            </w:pPr>
            <w:r>
              <w:t>Unit Price</w:t>
            </w:r>
          </w:p>
        </w:tc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:rsidR="00BA2F41" w:rsidRPr="00912BEF" w:rsidRDefault="00BA2F41" w:rsidP="009C1CA5">
            <w:pPr>
              <w:pStyle w:val="columnheadings"/>
            </w:pPr>
            <w:r>
              <w:t>Line Total</w:t>
            </w:r>
          </w:p>
        </w:tc>
      </w:tr>
      <w:tr w:rsidR="0095108F" w:rsidRPr="00912BEF" w:rsidTr="00DA5608">
        <w:trPr>
          <w:trHeight w:val="288"/>
          <w:jc w:val="center"/>
        </w:trPr>
        <w:tc>
          <w:tcPr>
            <w:tcW w:w="171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95108F" w:rsidRDefault="0095108F" w:rsidP="00C206CB"/>
        </w:tc>
        <w:tc>
          <w:tcPr>
            <w:tcW w:w="4050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95108F" w:rsidRDefault="0095108F" w:rsidP="008C3596"/>
        </w:tc>
        <w:tc>
          <w:tcPr>
            <w:tcW w:w="1863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95108F" w:rsidRDefault="0095108F" w:rsidP="00C206CB">
            <w:pPr>
              <w:pStyle w:val="Amount"/>
              <w:jc w:val="left"/>
            </w:pPr>
          </w:p>
        </w:tc>
        <w:tc>
          <w:tcPr>
            <w:tcW w:w="173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95108F" w:rsidRDefault="0095108F" w:rsidP="009C1CA5">
            <w:pPr>
              <w:pStyle w:val="Amount"/>
            </w:pPr>
          </w:p>
        </w:tc>
      </w:tr>
      <w:tr w:rsidR="00BA2F41" w:rsidRPr="00912BEF" w:rsidTr="00DA5608">
        <w:trPr>
          <w:trHeight w:val="288"/>
          <w:jc w:val="center"/>
        </w:trPr>
        <w:tc>
          <w:tcPr>
            <w:tcW w:w="171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BA2F41" w:rsidRPr="00912BEF" w:rsidRDefault="00C206CB" w:rsidP="00C206CB">
            <w:r>
              <w:t>8 hours</w:t>
            </w:r>
          </w:p>
        </w:tc>
        <w:tc>
          <w:tcPr>
            <w:tcW w:w="4050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BA2F41" w:rsidRPr="00912BEF" w:rsidRDefault="00252908" w:rsidP="008C3596">
            <w:r>
              <w:t>Name</w:t>
            </w:r>
            <w:r w:rsidR="00797587">
              <w:t xml:space="preserve"> </w:t>
            </w:r>
            <w:r w:rsidR="003C302F">
              <w:t xml:space="preserve"> 5/27</w:t>
            </w:r>
            <w:r w:rsidR="008C3596">
              <w:t>/</w:t>
            </w:r>
            <w:r w:rsidR="00C206CB">
              <w:t>201</w:t>
            </w:r>
            <w:r w:rsidR="00F46775">
              <w:t>4</w:t>
            </w:r>
          </w:p>
        </w:tc>
        <w:tc>
          <w:tcPr>
            <w:tcW w:w="1863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BA2F41" w:rsidRPr="009C1CA5" w:rsidRDefault="00DA5608" w:rsidP="00252908">
            <w:pPr>
              <w:pStyle w:val="Amount"/>
              <w:jc w:val="left"/>
            </w:pPr>
            <w:r>
              <w:t>[$</w:t>
            </w:r>
            <w:r w:rsidR="00252908">
              <w:t>33</w:t>
            </w:r>
            <w:r>
              <w:t>/</w:t>
            </w:r>
            <w:proofErr w:type="spellStart"/>
            <w:r>
              <w:t>hr</w:t>
            </w:r>
            <w:proofErr w:type="spellEnd"/>
            <w:r>
              <w:t>]</w:t>
            </w:r>
          </w:p>
        </w:tc>
        <w:tc>
          <w:tcPr>
            <w:tcW w:w="173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BA2F41" w:rsidRPr="009C1CA5" w:rsidRDefault="00C206CB" w:rsidP="009C1CA5">
            <w:pPr>
              <w:pStyle w:val="Amount"/>
            </w:pPr>
            <w:r>
              <w:t>$</w:t>
            </w:r>
            <w:r w:rsidR="00797587">
              <w:t>680</w:t>
            </w:r>
          </w:p>
        </w:tc>
      </w:tr>
      <w:tr w:rsidR="00797587" w:rsidRPr="00912BEF" w:rsidTr="00E13F7C">
        <w:trPr>
          <w:trHeight w:val="288"/>
          <w:jc w:val="center"/>
        </w:trPr>
        <w:tc>
          <w:tcPr>
            <w:tcW w:w="171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</w:tcPr>
          <w:p w:rsidR="00797587" w:rsidRDefault="00797587">
            <w:r w:rsidRPr="006E6CD2">
              <w:t>8 hours</w:t>
            </w:r>
          </w:p>
        </w:tc>
        <w:tc>
          <w:tcPr>
            <w:tcW w:w="4050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797587" w:rsidRPr="00912BEF" w:rsidRDefault="00252908" w:rsidP="00252908">
            <w:r>
              <w:t xml:space="preserve">Name </w:t>
            </w:r>
            <w:r>
              <w:t xml:space="preserve"> 5/2</w:t>
            </w:r>
            <w:r>
              <w:t>8</w:t>
            </w:r>
            <w:r>
              <w:t>/2014</w:t>
            </w:r>
          </w:p>
        </w:tc>
        <w:tc>
          <w:tcPr>
            <w:tcW w:w="1863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</w:tcPr>
          <w:p w:rsidR="00797587" w:rsidRDefault="00797587">
            <w:r w:rsidRPr="00A76A2D">
              <w:t>[$85/</w:t>
            </w:r>
            <w:proofErr w:type="spellStart"/>
            <w:r w:rsidRPr="00A76A2D">
              <w:t>hr</w:t>
            </w:r>
            <w:proofErr w:type="spellEnd"/>
            <w:r w:rsidRPr="00A76A2D">
              <w:t>]</w:t>
            </w:r>
          </w:p>
        </w:tc>
        <w:tc>
          <w:tcPr>
            <w:tcW w:w="173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</w:tcPr>
          <w:p w:rsidR="00797587" w:rsidRDefault="00797587">
            <w:r w:rsidRPr="00066771">
              <w:t>$680</w:t>
            </w:r>
          </w:p>
        </w:tc>
      </w:tr>
      <w:tr w:rsidR="00797587" w:rsidRPr="00912BEF" w:rsidTr="00E13F7C">
        <w:trPr>
          <w:trHeight w:val="288"/>
          <w:jc w:val="center"/>
        </w:trPr>
        <w:tc>
          <w:tcPr>
            <w:tcW w:w="171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</w:tcPr>
          <w:p w:rsidR="00797587" w:rsidRDefault="00797587">
            <w:r w:rsidRPr="006E6CD2">
              <w:t>8 hours</w:t>
            </w:r>
          </w:p>
        </w:tc>
        <w:tc>
          <w:tcPr>
            <w:tcW w:w="4050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797587" w:rsidRPr="00912BEF" w:rsidRDefault="00252908" w:rsidP="00252908">
            <w:r>
              <w:t>Name</w:t>
            </w:r>
            <w:r>
              <w:t xml:space="preserve">  5/2</w:t>
            </w:r>
            <w:r>
              <w:t>9</w:t>
            </w:r>
            <w:r>
              <w:t>/2014</w:t>
            </w:r>
          </w:p>
        </w:tc>
        <w:tc>
          <w:tcPr>
            <w:tcW w:w="1863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</w:tcPr>
          <w:p w:rsidR="00797587" w:rsidRDefault="00797587">
            <w:r w:rsidRPr="00A76A2D">
              <w:t>[$85/</w:t>
            </w:r>
            <w:proofErr w:type="spellStart"/>
            <w:r w:rsidRPr="00A76A2D">
              <w:t>hr</w:t>
            </w:r>
            <w:proofErr w:type="spellEnd"/>
            <w:r w:rsidRPr="00A76A2D">
              <w:t>]</w:t>
            </w:r>
          </w:p>
        </w:tc>
        <w:tc>
          <w:tcPr>
            <w:tcW w:w="173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</w:tcPr>
          <w:p w:rsidR="00797587" w:rsidRDefault="00797587">
            <w:r w:rsidRPr="00066771">
              <w:t>$680</w:t>
            </w:r>
          </w:p>
        </w:tc>
      </w:tr>
      <w:tr w:rsidR="00797587" w:rsidRPr="00912BEF" w:rsidTr="00E13F7C">
        <w:trPr>
          <w:trHeight w:val="288"/>
          <w:jc w:val="center"/>
        </w:trPr>
        <w:tc>
          <w:tcPr>
            <w:tcW w:w="171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</w:tcPr>
          <w:p w:rsidR="00797587" w:rsidRDefault="00797587">
            <w:r w:rsidRPr="006E6CD2">
              <w:t>8 hours</w:t>
            </w:r>
          </w:p>
        </w:tc>
        <w:tc>
          <w:tcPr>
            <w:tcW w:w="4050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797587" w:rsidRDefault="00252908" w:rsidP="00252908">
            <w:r>
              <w:t xml:space="preserve">Name </w:t>
            </w:r>
            <w:r>
              <w:t>5/30/2014</w:t>
            </w:r>
          </w:p>
        </w:tc>
        <w:tc>
          <w:tcPr>
            <w:tcW w:w="1863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</w:tcPr>
          <w:p w:rsidR="00797587" w:rsidRDefault="00797587">
            <w:r w:rsidRPr="00A76A2D">
              <w:t>[$85/</w:t>
            </w:r>
            <w:proofErr w:type="spellStart"/>
            <w:r w:rsidRPr="00A76A2D">
              <w:t>hr</w:t>
            </w:r>
            <w:proofErr w:type="spellEnd"/>
            <w:r w:rsidRPr="00A76A2D">
              <w:t>]</w:t>
            </w:r>
          </w:p>
        </w:tc>
        <w:tc>
          <w:tcPr>
            <w:tcW w:w="173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</w:tcPr>
          <w:p w:rsidR="00797587" w:rsidRDefault="00797587">
            <w:r w:rsidRPr="00066771">
              <w:t>$680</w:t>
            </w:r>
          </w:p>
        </w:tc>
      </w:tr>
      <w:tr w:rsidR="00797587" w:rsidRPr="00912BEF" w:rsidTr="00E13F7C">
        <w:trPr>
          <w:trHeight w:val="288"/>
          <w:jc w:val="center"/>
        </w:trPr>
        <w:tc>
          <w:tcPr>
            <w:tcW w:w="171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</w:tcPr>
          <w:p w:rsidR="00797587" w:rsidRDefault="00797587">
            <w:r w:rsidRPr="006E6CD2">
              <w:t>8 hours</w:t>
            </w:r>
          </w:p>
        </w:tc>
        <w:tc>
          <w:tcPr>
            <w:tcW w:w="4050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:rsidR="00797587" w:rsidRDefault="00252908">
            <w:r>
              <w:t xml:space="preserve">Name </w:t>
            </w:r>
            <w:r>
              <w:t>5/31</w:t>
            </w:r>
            <w:r>
              <w:t>/2014</w:t>
            </w:r>
          </w:p>
        </w:tc>
        <w:tc>
          <w:tcPr>
            <w:tcW w:w="1863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</w:tcPr>
          <w:p w:rsidR="00797587" w:rsidRDefault="00797587">
            <w:r w:rsidRPr="00A76A2D">
              <w:t>[$85/</w:t>
            </w:r>
            <w:proofErr w:type="spellStart"/>
            <w:r w:rsidRPr="00A76A2D">
              <w:t>hr</w:t>
            </w:r>
            <w:proofErr w:type="spellEnd"/>
            <w:r w:rsidRPr="00A76A2D">
              <w:t>]</w:t>
            </w:r>
          </w:p>
        </w:tc>
        <w:tc>
          <w:tcPr>
            <w:tcW w:w="173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</w:tcPr>
          <w:p w:rsidR="00797587" w:rsidRDefault="00797587">
            <w:r w:rsidRPr="00066771">
              <w:t>$680</w:t>
            </w:r>
          </w:p>
        </w:tc>
      </w:tr>
      <w:tr w:rsidR="00797587" w:rsidRPr="00912BEF" w:rsidTr="00E13F7C">
        <w:trPr>
          <w:trHeight w:val="288"/>
          <w:jc w:val="center"/>
        </w:trPr>
        <w:tc>
          <w:tcPr>
            <w:tcW w:w="171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</w:tcPr>
          <w:p w:rsidR="00797587" w:rsidRDefault="00797587">
            <w:r w:rsidRPr="006E6CD2">
              <w:t>8 hours</w:t>
            </w:r>
          </w:p>
        </w:tc>
        <w:tc>
          <w:tcPr>
            <w:tcW w:w="4050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797587" w:rsidRDefault="00252908">
            <w:r>
              <w:t xml:space="preserve">Name </w:t>
            </w:r>
            <w:r>
              <w:t>6/02</w:t>
            </w:r>
            <w:r>
              <w:t>/2014</w:t>
            </w:r>
          </w:p>
        </w:tc>
        <w:tc>
          <w:tcPr>
            <w:tcW w:w="1863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</w:tcPr>
          <w:p w:rsidR="00797587" w:rsidRDefault="00797587">
            <w:r w:rsidRPr="00A76A2D">
              <w:t>[$85/</w:t>
            </w:r>
            <w:proofErr w:type="spellStart"/>
            <w:r w:rsidRPr="00A76A2D">
              <w:t>hr</w:t>
            </w:r>
            <w:proofErr w:type="spellEnd"/>
            <w:r w:rsidRPr="00A76A2D">
              <w:t>]</w:t>
            </w:r>
          </w:p>
        </w:tc>
        <w:tc>
          <w:tcPr>
            <w:tcW w:w="173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</w:tcPr>
          <w:p w:rsidR="00797587" w:rsidRDefault="00797587">
            <w:r w:rsidRPr="00066771">
              <w:t>$680</w:t>
            </w:r>
          </w:p>
        </w:tc>
      </w:tr>
      <w:tr w:rsidR="00797587" w:rsidRPr="00912BEF" w:rsidTr="00E13F7C">
        <w:trPr>
          <w:trHeight w:val="288"/>
          <w:jc w:val="center"/>
        </w:trPr>
        <w:tc>
          <w:tcPr>
            <w:tcW w:w="171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</w:tcPr>
          <w:p w:rsidR="00797587" w:rsidRDefault="00797587">
            <w:r w:rsidRPr="006E6CD2">
              <w:t>8 hours</w:t>
            </w:r>
          </w:p>
        </w:tc>
        <w:tc>
          <w:tcPr>
            <w:tcW w:w="4050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:rsidR="00797587" w:rsidRDefault="00252908" w:rsidP="00252908">
            <w:r>
              <w:t xml:space="preserve">Name </w:t>
            </w:r>
            <w:r>
              <w:t>6</w:t>
            </w:r>
            <w:r>
              <w:t>/</w:t>
            </w:r>
            <w:r>
              <w:t>03</w:t>
            </w:r>
            <w:r>
              <w:t>/2014</w:t>
            </w:r>
          </w:p>
        </w:tc>
        <w:tc>
          <w:tcPr>
            <w:tcW w:w="1863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</w:tcPr>
          <w:p w:rsidR="00797587" w:rsidRDefault="00797587">
            <w:r w:rsidRPr="00A76A2D">
              <w:t>[$85/</w:t>
            </w:r>
            <w:proofErr w:type="spellStart"/>
            <w:r w:rsidRPr="00A76A2D">
              <w:t>hr</w:t>
            </w:r>
            <w:proofErr w:type="spellEnd"/>
            <w:r w:rsidRPr="00A76A2D">
              <w:t>]</w:t>
            </w:r>
          </w:p>
        </w:tc>
        <w:tc>
          <w:tcPr>
            <w:tcW w:w="173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</w:tcPr>
          <w:p w:rsidR="00797587" w:rsidRDefault="00797587">
            <w:r w:rsidRPr="00066771">
              <w:t>$680</w:t>
            </w:r>
          </w:p>
        </w:tc>
      </w:tr>
      <w:tr w:rsidR="00797587" w:rsidRPr="00912BEF" w:rsidTr="00E13F7C">
        <w:trPr>
          <w:trHeight w:val="288"/>
          <w:jc w:val="center"/>
        </w:trPr>
        <w:tc>
          <w:tcPr>
            <w:tcW w:w="171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</w:tcPr>
          <w:p w:rsidR="00797587" w:rsidRDefault="00797587">
            <w:r w:rsidRPr="006E6CD2">
              <w:t>8 hours</w:t>
            </w:r>
          </w:p>
        </w:tc>
        <w:tc>
          <w:tcPr>
            <w:tcW w:w="4050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797587" w:rsidRDefault="00252908">
            <w:r>
              <w:t>Name 6/04</w:t>
            </w:r>
            <w:r>
              <w:t>/2014</w:t>
            </w:r>
          </w:p>
        </w:tc>
        <w:tc>
          <w:tcPr>
            <w:tcW w:w="1863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</w:tcPr>
          <w:p w:rsidR="00797587" w:rsidRDefault="00797587">
            <w:r w:rsidRPr="00A76A2D">
              <w:t>[$85/</w:t>
            </w:r>
            <w:proofErr w:type="spellStart"/>
            <w:r w:rsidRPr="00A76A2D">
              <w:t>hr</w:t>
            </w:r>
            <w:proofErr w:type="spellEnd"/>
            <w:r w:rsidRPr="00A76A2D">
              <w:t>]</w:t>
            </w:r>
          </w:p>
        </w:tc>
        <w:tc>
          <w:tcPr>
            <w:tcW w:w="173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</w:tcPr>
          <w:p w:rsidR="00797587" w:rsidRDefault="00797587">
            <w:r w:rsidRPr="00066771">
              <w:t>$680</w:t>
            </w:r>
          </w:p>
        </w:tc>
      </w:tr>
      <w:tr w:rsidR="00797587" w:rsidRPr="00912BEF" w:rsidTr="00E13F7C">
        <w:trPr>
          <w:trHeight w:val="288"/>
          <w:jc w:val="center"/>
        </w:trPr>
        <w:tc>
          <w:tcPr>
            <w:tcW w:w="171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</w:tcPr>
          <w:p w:rsidR="00797587" w:rsidRDefault="00797587">
            <w:r w:rsidRPr="006E6CD2">
              <w:t>8 hours</w:t>
            </w:r>
          </w:p>
        </w:tc>
        <w:tc>
          <w:tcPr>
            <w:tcW w:w="4050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:rsidR="00797587" w:rsidRDefault="00252908">
            <w:r>
              <w:t xml:space="preserve">Name </w:t>
            </w:r>
            <w:r>
              <w:t>6/05</w:t>
            </w:r>
            <w:bookmarkStart w:id="0" w:name="_GoBack"/>
            <w:bookmarkEnd w:id="0"/>
            <w:r>
              <w:t>/2014</w:t>
            </w:r>
          </w:p>
        </w:tc>
        <w:tc>
          <w:tcPr>
            <w:tcW w:w="1863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</w:tcPr>
          <w:p w:rsidR="00797587" w:rsidRDefault="00797587">
            <w:r w:rsidRPr="00A76A2D">
              <w:t>[$85/</w:t>
            </w:r>
            <w:proofErr w:type="spellStart"/>
            <w:r w:rsidRPr="00A76A2D">
              <w:t>hr</w:t>
            </w:r>
            <w:proofErr w:type="spellEnd"/>
            <w:r w:rsidRPr="00A76A2D">
              <w:t>]</w:t>
            </w:r>
          </w:p>
        </w:tc>
        <w:tc>
          <w:tcPr>
            <w:tcW w:w="173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</w:tcPr>
          <w:p w:rsidR="00797587" w:rsidRDefault="00797587">
            <w:r w:rsidRPr="00066771">
              <w:t>$680</w:t>
            </w:r>
          </w:p>
        </w:tc>
      </w:tr>
      <w:tr w:rsidR="006D384E" w:rsidRPr="00912BEF" w:rsidTr="00DA5608">
        <w:trPr>
          <w:trHeight w:val="288"/>
          <w:jc w:val="center"/>
        </w:trPr>
        <w:tc>
          <w:tcPr>
            <w:tcW w:w="171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6D384E" w:rsidRPr="00912BEF" w:rsidRDefault="006D384E" w:rsidP="009C1CA5"/>
        </w:tc>
        <w:tc>
          <w:tcPr>
            <w:tcW w:w="4050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6D384E" w:rsidRPr="00912BEF" w:rsidRDefault="006D384E" w:rsidP="009C1CA5"/>
        </w:tc>
        <w:tc>
          <w:tcPr>
            <w:tcW w:w="1863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6D384E" w:rsidRPr="009C1CA5" w:rsidRDefault="006D384E" w:rsidP="009C1CA5">
            <w:pPr>
              <w:pStyle w:val="Amount"/>
            </w:pPr>
          </w:p>
        </w:tc>
        <w:tc>
          <w:tcPr>
            <w:tcW w:w="173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6D384E" w:rsidRPr="009C1CA5" w:rsidRDefault="006D384E" w:rsidP="009C1CA5">
            <w:pPr>
              <w:pStyle w:val="Amount"/>
            </w:pPr>
          </w:p>
        </w:tc>
      </w:tr>
      <w:tr w:rsidR="008C3596" w:rsidRPr="00912BEF" w:rsidTr="00F82EBE">
        <w:trPr>
          <w:trHeight w:val="80"/>
          <w:jc w:val="center"/>
        </w:trPr>
        <w:tc>
          <w:tcPr>
            <w:tcW w:w="171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8C3596" w:rsidRPr="00912BEF" w:rsidRDefault="008C3596" w:rsidP="009C1CA5"/>
        </w:tc>
        <w:tc>
          <w:tcPr>
            <w:tcW w:w="4050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8C3596" w:rsidRPr="00912BEF" w:rsidRDefault="008C3596" w:rsidP="009C1CA5"/>
        </w:tc>
        <w:tc>
          <w:tcPr>
            <w:tcW w:w="1863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8C3596" w:rsidRPr="009C1CA5" w:rsidRDefault="008C3596" w:rsidP="009C1CA5">
            <w:pPr>
              <w:pStyle w:val="Amount"/>
            </w:pPr>
          </w:p>
        </w:tc>
        <w:tc>
          <w:tcPr>
            <w:tcW w:w="173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8C3596" w:rsidRPr="009C1CA5" w:rsidRDefault="008C3596" w:rsidP="009C1CA5">
            <w:pPr>
              <w:pStyle w:val="Amount"/>
            </w:pPr>
          </w:p>
        </w:tc>
      </w:tr>
      <w:tr w:rsidR="00F82EBE" w:rsidRPr="00912BEF" w:rsidTr="00DA5608">
        <w:trPr>
          <w:trHeight w:val="288"/>
          <w:jc w:val="center"/>
        </w:trPr>
        <w:tc>
          <w:tcPr>
            <w:tcW w:w="171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F82EBE" w:rsidRPr="00912BEF" w:rsidRDefault="00252908" w:rsidP="009C1CA5">
            <w:r>
              <w:t>72 Total Hours</w:t>
            </w:r>
          </w:p>
        </w:tc>
        <w:tc>
          <w:tcPr>
            <w:tcW w:w="4050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F82EBE" w:rsidRPr="00912BEF" w:rsidRDefault="00F82EBE" w:rsidP="009C1CA5"/>
        </w:tc>
        <w:tc>
          <w:tcPr>
            <w:tcW w:w="1863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F82EBE" w:rsidRPr="009C1CA5" w:rsidRDefault="00F82EBE" w:rsidP="009C1CA5">
            <w:pPr>
              <w:pStyle w:val="Amount"/>
            </w:pPr>
          </w:p>
        </w:tc>
        <w:tc>
          <w:tcPr>
            <w:tcW w:w="173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F82EBE" w:rsidRPr="009C1CA5" w:rsidRDefault="00F82EBE" w:rsidP="009C1CA5">
            <w:pPr>
              <w:pStyle w:val="Amount"/>
            </w:pPr>
          </w:p>
        </w:tc>
      </w:tr>
      <w:tr w:rsidR="0095108F" w:rsidRPr="00912BEF" w:rsidTr="00DA5608">
        <w:trPr>
          <w:trHeight w:val="288"/>
          <w:jc w:val="center"/>
        </w:trPr>
        <w:tc>
          <w:tcPr>
            <w:tcW w:w="171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95108F" w:rsidRPr="00912BEF" w:rsidRDefault="0095108F" w:rsidP="000C0E39"/>
        </w:tc>
        <w:tc>
          <w:tcPr>
            <w:tcW w:w="4050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5108F" w:rsidRPr="00912BEF" w:rsidRDefault="0095108F" w:rsidP="000C0E39"/>
        </w:tc>
        <w:tc>
          <w:tcPr>
            <w:tcW w:w="1863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95108F" w:rsidRPr="009C1CA5" w:rsidRDefault="0095108F" w:rsidP="000C0E39">
            <w:pPr>
              <w:pStyle w:val="Amount"/>
              <w:jc w:val="left"/>
            </w:pPr>
          </w:p>
        </w:tc>
        <w:tc>
          <w:tcPr>
            <w:tcW w:w="173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95108F" w:rsidRPr="009C1CA5" w:rsidRDefault="0095108F" w:rsidP="00036705">
            <w:pPr>
              <w:pStyle w:val="Amount"/>
            </w:pPr>
          </w:p>
        </w:tc>
      </w:tr>
      <w:tr w:rsidR="00E83FA4" w:rsidRPr="00912BEF" w:rsidTr="00DA5608">
        <w:trPr>
          <w:trHeight w:val="288"/>
          <w:jc w:val="center"/>
        </w:trPr>
        <w:tc>
          <w:tcPr>
            <w:tcW w:w="171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E83FA4" w:rsidRPr="00912BEF" w:rsidRDefault="00E83FA4" w:rsidP="000C0E39"/>
        </w:tc>
        <w:tc>
          <w:tcPr>
            <w:tcW w:w="4050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83FA4" w:rsidRPr="00912BEF" w:rsidRDefault="00E83FA4" w:rsidP="000C0E39"/>
        </w:tc>
        <w:tc>
          <w:tcPr>
            <w:tcW w:w="1863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E83FA4" w:rsidRPr="009C1CA5" w:rsidRDefault="00E83FA4" w:rsidP="000C0E39">
            <w:pPr>
              <w:pStyle w:val="Amount"/>
              <w:jc w:val="left"/>
            </w:pPr>
          </w:p>
        </w:tc>
        <w:tc>
          <w:tcPr>
            <w:tcW w:w="173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E83FA4" w:rsidRPr="009C1CA5" w:rsidRDefault="00E83FA4" w:rsidP="00036705">
            <w:pPr>
              <w:pStyle w:val="Amount"/>
            </w:pPr>
          </w:p>
        </w:tc>
      </w:tr>
      <w:tr w:rsidR="00E83FA4" w:rsidRPr="00912BEF" w:rsidTr="00DA5608">
        <w:trPr>
          <w:trHeight w:val="288"/>
          <w:jc w:val="center"/>
        </w:trPr>
        <w:tc>
          <w:tcPr>
            <w:tcW w:w="171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E83FA4" w:rsidRPr="00912BEF" w:rsidRDefault="00E83FA4" w:rsidP="009C1CA5"/>
        </w:tc>
        <w:tc>
          <w:tcPr>
            <w:tcW w:w="4050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E83FA4" w:rsidRPr="00912BEF" w:rsidRDefault="00E83FA4" w:rsidP="009C1CA5"/>
        </w:tc>
        <w:tc>
          <w:tcPr>
            <w:tcW w:w="1863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E83FA4" w:rsidRPr="009C1CA5" w:rsidRDefault="00E83FA4" w:rsidP="009C1CA5">
            <w:pPr>
              <w:pStyle w:val="Amount"/>
            </w:pPr>
          </w:p>
        </w:tc>
        <w:tc>
          <w:tcPr>
            <w:tcW w:w="173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E83FA4" w:rsidRPr="009C1CA5" w:rsidRDefault="00E83FA4" w:rsidP="009C1CA5">
            <w:pPr>
              <w:pStyle w:val="Amount"/>
            </w:pPr>
          </w:p>
        </w:tc>
      </w:tr>
      <w:tr w:rsidR="00E83FA4" w:rsidRPr="00912BEF" w:rsidTr="00DA5608">
        <w:trPr>
          <w:trHeight w:val="288"/>
          <w:jc w:val="center"/>
        </w:trPr>
        <w:tc>
          <w:tcPr>
            <w:tcW w:w="171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E83FA4" w:rsidRPr="00912BEF" w:rsidRDefault="00E83FA4" w:rsidP="009C1CA5"/>
        </w:tc>
        <w:tc>
          <w:tcPr>
            <w:tcW w:w="4050" w:type="dxa"/>
            <w:gridSpan w:val="4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83FA4" w:rsidRPr="00912BEF" w:rsidRDefault="00E83FA4" w:rsidP="009C1CA5"/>
        </w:tc>
        <w:tc>
          <w:tcPr>
            <w:tcW w:w="1863" w:type="dxa"/>
            <w:gridSpan w:val="2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E83FA4" w:rsidRPr="009C1CA5" w:rsidRDefault="00E83FA4" w:rsidP="009C1CA5">
            <w:pPr>
              <w:pStyle w:val="Amount"/>
            </w:pPr>
          </w:p>
        </w:tc>
        <w:tc>
          <w:tcPr>
            <w:tcW w:w="1737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E83FA4" w:rsidRPr="009C1CA5" w:rsidRDefault="00E83FA4" w:rsidP="009C1CA5">
            <w:pPr>
              <w:pStyle w:val="Amount"/>
            </w:pPr>
          </w:p>
        </w:tc>
      </w:tr>
      <w:tr w:rsidR="00E83FA4" w:rsidRPr="00912BEF" w:rsidTr="00C25FED">
        <w:trPr>
          <w:trHeight w:val="288"/>
          <w:jc w:val="center"/>
        </w:trPr>
        <w:tc>
          <w:tcPr>
            <w:tcW w:w="7623" w:type="dxa"/>
            <w:gridSpan w:val="7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E83FA4" w:rsidRPr="009C1CA5" w:rsidRDefault="00E83FA4" w:rsidP="00F20A69">
            <w:pPr>
              <w:pStyle w:val="labels"/>
            </w:pPr>
            <w:r>
              <w:t>Total</w:t>
            </w:r>
          </w:p>
        </w:tc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E83FA4" w:rsidRPr="009C1CA5" w:rsidRDefault="00EC67B7" w:rsidP="00797587">
            <w:pPr>
              <w:pStyle w:val="Amount"/>
            </w:pPr>
            <w:r>
              <w:t>$</w:t>
            </w:r>
            <w:r w:rsidR="00797587">
              <w:t>6120</w:t>
            </w:r>
            <w:r w:rsidR="00036705">
              <w:t>.00</w:t>
            </w:r>
          </w:p>
        </w:tc>
      </w:tr>
    </w:tbl>
    <w:p w:rsidR="007F5BB3" w:rsidRDefault="007F5BB3" w:rsidP="00C41844"/>
    <w:sectPr w:rsidR="007F5BB3" w:rsidSect="00DA5608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08"/>
    <w:rsid w:val="00000DEA"/>
    <w:rsid w:val="00010191"/>
    <w:rsid w:val="00024856"/>
    <w:rsid w:val="0003546D"/>
    <w:rsid w:val="00036705"/>
    <w:rsid w:val="00061BE1"/>
    <w:rsid w:val="000644EA"/>
    <w:rsid w:val="000653AC"/>
    <w:rsid w:val="00074EF0"/>
    <w:rsid w:val="00081954"/>
    <w:rsid w:val="000A467A"/>
    <w:rsid w:val="000D6448"/>
    <w:rsid w:val="000E042A"/>
    <w:rsid w:val="000F6B47"/>
    <w:rsid w:val="000F7D4F"/>
    <w:rsid w:val="0010556E"/>
    <w:rsid w:val="001119DF"/>
    <w:rsid w:val="00130F5B"/>
    <w:rsid w:val="00140EA0"/>
    <w:rsid w:val="001553FA"/>
    <w:rsid w:val="00161DB3"/>
    <w:rsid w:val="00165DFD"/>
    <w:rsid w:val="00181917"/>
    <w:rsid w:val="001A0A9F"/>
    <w:rsid w:val="001B4F7A"/>
    <w:rsid w:val="001B70FF"/>
    <w:rsid w:val="001C4655"/>
    <w:rsid w:val="001D0C8B"/>
    <w:rsid w:val="001E45DA"/>
    <w:rsid w:val="001E5E37"/>
    <w:rsid w:val="001F0F9F"/>
    <w:rsid w:val="002025E8"/>
    <w:rsid w:val="00202E66"/>
    <w:rsid w:val="00227D2A"/>
    <w:rsid w:val="00237500"/>
    <w:rsid w:val="00237E66"/>
    <w:rsid w:val="002523E9"/>
    <w:rsid w:val="00252908"/>
    <w:rsid w:val="00264F5E"/>
    <w:rsid w:val="002779CC"/>
    <w:rsid w:val="00297A63"/>
    <w:rsid w:val="002D128D"/>
    <w:rsid w:val="002F6035"/>
    <w:rsid w:val="00304275"/>
    <w:rsid w:val="003055DC"/>
    <w:rsid w:val="00311C97"/>
    <w:rsid w:val="00326FF6"/>
    <w:rsid w:val="003272DA"/>
    <w:rsid w:val="00330D4B"/>
    <w:rsid w:val="003C302F"/>
    <w:rsid w:val="003D42CB"/>
    <w:rsid w:val="003E5FCD"/>
    <w:rsid w:val="004077A8"/>
    <w:rsid w:val="00414ABB"/>
    <w:rsid w:val="00441785"/>
    <w:rsid w:val="00442CDA"/>
    <w:rsid w:val="00446C27"/>
    <w:rsid w:val="004471ED"/>
    <w:rsid w:val="0045588D"/>
    <w:rsid w:val="00455F93"/>
    <w:rsid w:val="004C4F1D"/>
    <w:rsid w:val="004D1D22"/>
    <w:rsid w:val="004E6CDC"/>
    <w:rsid w:val="004F202D"/>
    <w:rsid w:val="00505B0F"/>
    <w:rsid w:val="00514E97"/>
    <w:rsid w:val="005209B5"/>
    <w:rsid w:val="00521569"/>
    <w:rsid w:val="00541BCD"/>
    <w:rsid w:val="00570AAA"/>
    <w:rsid w:val="0057647C"/>
    <w:rsid w:val="00577677"/>
    <w:rsid w:val="005865E7"/>
    <w:rsid w:val="005F3BA8"/>
    <w:rsid w:val="00600046"/>
    <w:rsid w:val="00646D51"/>
    <w:rsid w:val="006869C1"/>
    <w:rsid w:val="00695D91"/>
    <w:rsid w:val="006A7C63"/>
    <w:rsid w:val="006B2A6A"/>
    <w:rsid w:val="006D384E"/>
    <w:rsid w:val="006F3C33"/>
    <w:rsid w:val="006F7451"/>
    <w:rsid w:val="00704C33"/>
    <w:rsid w:val="00705D71"/>
    <w:rsid w:val="00750613"/>
    <w:rsid w:val="00754ED3"/>
    <w:rsid w:val="00776BCB"/>
    <w:rsid w:val="00786D1F"/>
    <w:rsid w:val="00795194"/>
    <w:rsid w:val="00797587"/>
    <w:rsid w:val="007B2964"/>
    <w:rsid w:val="007B38EB"/>
    <w:rsid w:val="007F242B"/>
    <w:rsid w:val="007F5BB3"/>
    <w:rsid w:val="00813251"/>
    <w:rsid w:val="008171B1"/>
    <w:rsid w:val="00820427"/>
    <w:rsid w:val="008353EC"/>
    <w:rsid w:val="008B0550"/>
    <w:rsid w:val="008C3596"/>
    <w:rsid w:val="008C58CA"/>
    <w:rsid w:val="008C5A0E"/>
    <w:rsid w:val="008E45DF"/>
    <w:rsid w:val="008E5F43"/>
    <w:rsid w:val="00912BEF"/>
    <w:rsid w:val="0095108F"/>
    <w:rsid w:val="00953D43"/>
    <w:rsid w:val="00954EF9"/>
    <w:rsid w:val="00955153"/>
    <w:rsid w:val="00964284"/>
    <w:rsid w:val="00976870"/>
    <w:rsid w:val="009B2AC0"/>
    <w:rsid w:val="009B3608"/>
    <w:rsid w:val="009B6CF5"/>
    <w:rsid w:val="009C1CA5"/>
    <w:rsid w:val="009C28E3"/>
    <w:rsid w:val="009C460F"/>
    <w:rsid w:val="009D7158"/>
    <w:rsid w:val="00A27EC3"/>
    <w:rsid w:val="00A42A8C"/>
    <w:rsid w:val="00A472D4"/>
    <w:rsid w:val="00A50CC1"/>
    <w:rsid w:val="00A5177E"/>
    <w:rsid w:val="00A54A6E"/>
    <w:rsid w:val="00A63377"/>
    <w:rsid w:val="00A87BAC"/>
    <w:rsid w:val="00A908B1"/>
    <w:rsid w:val="00A91AEA"/>
    <w:rsid w:val="00A97186"/>
    <w:rsid w:val="00AB1B09"/>
    <w:rsid w:val="00AD1385"/>
    <w:rsid w:val="00AD263A"/>
    <w:rsid w:val="00AD6E6B"/>
    <w:rsid w:val="00AF6584"/>
    <w:rsid w:val="00B36AE6"/>
    <w:rsid w:val="00B460B1"/>
    <w:rsid w:val="00B73397"/>
    <w:rsid w:val="00BA2F41"/>
    <w:rsid w:val="00BE0AE9"/>
    <w:rsid w:val="00BF0556"/>
    <w:rsid w:val="00BF5438"/>
    <w:rsid w:val="00C206CB"/>
    <w:rsid w:val="00C25FED"/>
    <w:rsid w:val="00C41844"/>
    <w:rsid w:val="00C50F0E"/>
    <w:rsid w:val="00C54AE4"/>
    <w:rsid w:val="00C57EB1"/>
    <w:rsid w:val="00C758F4"/>
    <w:rsid w:val="00CA08C5"/>
    <w:rsid w:val="00CA1C8D"/>
    <w:rsid w:val="00CA2EDF"/>
    <w:rsid w:val="00CB2038"/>
    <w:rsid w:val="00CC1DC3"/>
    <w:rsid w:val="00CD3C2A"/>
    <w:rsid w:val="00CE5BEA"/>
    <w:rsid w:val="00D003A6"/>
    <w:rsid w:val="00D24100"/>
    <w:rsid w:val="00D52530"/>
    <w:rsid w:val="00D719AB"/>
    <w:rsid w:val="00D824D4"/>
    <w:rsid w:val="00DA5608"/>
    <w:rsid w:val="00DB6D0A"/>
    <w:rsid w:val="00DE2D7F"/>
    <w:rsid w:val="00DF1EAB"/>
    <w:rsid w:val="00E020A7"/>
    <w:rsid w:val="00E215DD"/>
    <w:rsid w:val="00E4721F"/>
    <w:rsid w:val="00E472B5"/>
    <w:rsid w:val="00E47449"/>
    <w:rsid w:val="00E47F00"/>
    <w:rsid w:val="00E52614"/>
    <w:rsid w:val="00E722D5"/>
    <w:rsid w:val="00E73C15"/>
    <w:rsid w:val="00E83FA4"/>
    <w:rsid w:val="00E93BB3"/>
    <w:rsid w:val="00E97E88"/>
    <w:rsid w:val="00EB4F05"/>
    <w:rsid w:val="00EC67B7"/>
    <w:rsid w:val="00ED5BBA"/>
    <w:rsid w:val="00F006F7"/>
    <w:rsid w:val="00F01E9A"/>
    <w:rsid w:val="00F05397"/>
    <w:rsid w:val="00F20A69"/>
    <w:rsid w:val="00F46775"/>
    <w:rsid w:val="00F56369"/>
    <w:rsid w:val="00F75163"/>
    <w:rsid w:val="00F77FBF"/>
    <w:rsid w:val="00F82EBE"/>
    <w:rsid w:val="00FE069C"/>
    <w:rsid w:val="00FE67BF"/>
    <w:rsid w:val="00FE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f9faf0,#ddd,#627e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870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CA08C5"/>
    <w:pPr>
      <w:keepNext/>
      <w:spacing w:before="140"/>
      <w:outlineLvl w:val="0"/>
    </w:pPr>
    <w:rPr>
      <w:rFonts w:ascii="Book Antiqua" w:hAnsi="Book Antiqua" w:cs="Arial"/>
      <w:bCs/>
      <w:caps/>
      <w:color w:val="B2C3CE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976870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76870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976870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0A467A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976870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976870"/>
    <w:pPr>
      <w:outlineLvl w:val="2"/>
    </w:pPr>
    <w:rPr>
      <w:i/>
      <w:spacing w:val="4"/>
      <w:szCs w:val="18"/>
    </w:rPr>
  </w:style>
  <w:style w:type="paragraph" w:customStyle="1" w:styleId="thankyou">
    <w:name w:val="thank you"/>
    <w:basedOn w:val="Normal"/>
    <w:link w:val="thankyouChar"/>
    <w:autoRedefine/>
    <w:rsid w:val="00976870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headingright">
    <w:name w:val="heading right"/>
    <w:basedOn w:val="Normal"/>
    <w:rsid w:val="00976870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labels">
    <w:name w:val="labels"/>
    <w:basedOn w:val="Normal"/>
    <w:rsid w:val="00976870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754E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54ED3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7687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870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CA08C5"/>
    <w:pPr>
      <w:keepNext/>
      <w:spacing w:before="140"/>
      <w:outlineLvl w:val="0"/>
    </w:pPr>
    <w:rPr>
      <w:rFonts w:ascii="Book Antiqua" w:hAnsi="Book Antiqua" w:cs="Arial"/>
      <w:bCs/>
      <w:caps/>
      <w:color w:val="B2C3CE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976870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76870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976870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0A467A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976870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976870"/>
    <w:pPr>
      <w:outlineLvl w:val="2"/>
    </w:pPr>
    <w:rPr>
      <w:i/>
      <w:spacing w:val="4"/>
      <w:szCs w:val="18"/>
    </w:rPr>
  </w:style>
  <w:style w:type="paragraph" w:customStyle="1" w:styleId="thankyou">
    <w:name w:val="thank you"/>
    <w:basedOn w:val="Normal"/>
    <w:link w:val="thankyouChar"/>
    <w:autoRedefine/>
    <w:rsid w:val="00976870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headingright">
    <w:name w:val="heading right"/>
    <w:basedOn w:val="Normal"/>
    <w:rsid w:val="00976870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labels">
    <w:name w:val="labels"/>
    <w:basedOn w:val="Normal"/>
    <w:rsid w:val="00976870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754E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54ED3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768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a\AppData\Roaming\Microsoft\Templates\BlueBorder_Invoice_Serv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D5E6395C364A549C2C758FC641B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CDB0B-6DD5-4916-BBE4-F5FD71B8FB9C}"/>
      </w:docPartPr>
      <w:docPartBody>
        <w:p w:rsidR="00E65F56" w:rsidRDefault="003858DF">
          <w:pPr>
            <w:pStyle w:val="60D5E6395C364A549C2C758FC641BA9F"/>
          </w:pPr>
          <w:r>
            <w:rPr>
              <w:rStyle w:val="PlaceholderText"/>
            </w:rPr>
            <w:t>[Enter a Date]</w:t>
          </w:r>
        </w:p>
      </w:docPartBody>
    </w:docPart>
    <w:docPart>
      <w:docPartPr>
        <w:name w:val="5434F3805DC94AF2894F380515E33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42890-9D13-421B-9878-3BA10CC6E9BF}"/>
      </w:docPartPr>
      <w:docPartBody>
        <w:p w:rsidR="00E65F56" w:rsidRDefault="003858DF">
          <w:pPr>
            <w:pStyle w:val="5434F3805DC94AF2894F380515E337EE"/>
          </w:pPr>
          <w:r>
            <w:rPr>
              <w:rStyle w:val="PlaceholderText"/>
            </w:rPr>
            <w:t>[100]</w:t>
          </w:r>
        </w:p>
      </w:docPartBody>
    </w:docPart>
    <w:docPart>
      <w:docPartPr>
        <w:name w:val="317DC865959D4F4B82FAEB8C5A650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9ACE0-B525-4545-A33E-60C208D1AE31}"/>
      </w:docPartPr>
      <w:docPartBody>
        <w:p w:rsidR="00E65F56" w:rsidRDefault="003858DF">
          <w:pPr>
            <w:pStyle w:val="317DC865959D4F4B82FAEB8C5A650E0F"/>
          </w:pPr>
          <w:r w:rsidRPr="00857D02">
            <w:rPr>
              <w:rStyle w:val="PlaceholderText"/>
            </w:rPr>
            <w:t>[Company Name]</w:t>
          </w:r>
        </w:p>
      </w:docPartBody>
    </w:docPart>
    <w:docPart>
      <w:docPartPr>
        <w:name w:val="8442DD944E3147B294A436B52C381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5EA0D-241F-4B50-81FF-69FF0247D290}"/>
      </w:docPartPr>
      <w:docPartBody>
        <w:p w:rsidR="00E65F56" w:rsidRDefault="003858DF">
          <w:pPr>
            <w:pStyle w:val="8442DD944E3147B294A436B52C381E0B"/>
          </w:pPr>
          <w:r w:rsidRPr="00857D02">
            <w:rPr>
              <w:rStyle w:val="PlaceholderText"/>
            </w:rPr>
            <w:t>[Street Address]</w:t>
          </w:r>
        </w:p>
      </w:docPartBody>
    </w:docPart>
    <w:docPart>
      <w:docPartPr>
        <w:name w:val="49024572C7774D769D01E7AAA55D9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6893A-55AB-47B2-8CC7-D592F6BBBD16}"/>
      </w:docPartPr>
      <w:docPartBody>
        <w:p w:rsidR="00E65F56" w:rsidRDefault="003858DF">
          <w:pPr>
            <w:pStyle w:val="49024572C7774D769D01E7AAA55D9963"/>
          </w:pPr>
          <w:r w:rsidRPr="00857D02">
            <w:rPr>
              <w:rStyle w:val="PlaceholderText"/>
            </w:rPr>
            <w:t>[City, ST  ZIP Code</w:t>
          </w:r>
          <w:r>
            <w:rPr>
              <w:rStyle w:val="PlaceholderText"/>
              <w:rFonts w:hint="eastAsia"/>
              <w:lang w:eastAsia="ja-JP"/>
            </w:rPr>
            <w:t>]</w:t>
          </w:r>
        </w:p>
      </w:docPartBody>
    </w:docPart>
    <w:docPart>
      <w:docPartPr>
        <w:name w:val="8074C29376C74CE3AA687C8809AED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9AE53-709A-4B25-AEB5-8F13DF807C81}"/>
      </w:docPartPr>
      <w:docPartBody>
        <w:p w:rsidR="00E65F56" w:rsidRDefault="003858DF">
          <w:pPr>
            <w:pStyle w:val="8074C29376C74CE3AA687C8809AEDA4C"/>
          </w:pPr>
          <w:r w:rsidRPr="00857D02">
            <w:rPr>
              <w:rStyle w:val="PlaceholderText"/>
            </w:rPr>
            <w:t>[Phone]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99D"/>
    <w:rsid w:val="0010355C"/>
    <w:rsid w:val="00164496"/>
    <w:rsid w:val="00345288"/>
    <w:rsid w:val="003858DF"/>
    <w:rsid w:val="003A5DFC"/>
    <w:rsid w:val="004A5A52"/>
    <w:rsid w:val="004E16D3"/>
    <w:rsid w:val="0052534D"/>
    <w:rsid w:val="005276F3"/>
    <w:rsid w:val="00545F64"/>
    <w:rsid w:val="006C01E6"/>
    <w:rsid w:val="006F12FD"/>
    <w:rsid w:val="00942167"/>
    <w:rsid w:val="00982702"/>
    <w:rsid w:val="00982DE6"/>
    <w:rsid w:val="00A762EE"/>
    <w:rsid w:val="00BB048B"/>
    <w:rsid w:val="00C15E15"/>
    <w:rsid w:val="00C47758"/>
    <w:rsid w:val="00C62B92"/>
    <w:rsid w:val="00C76AB9"/>
    <w:rsid w:val="00D266EA"/>
    <w:rsid w:val="00D6799D"/>
    <w:rsid w:val="00DD1185"/>
    <w:rsid w:val="00E65F56"/>
    <w:rsid w:val="00FA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799D"/>
    <w:rPr>
      <w:color w:val="808080"/>
    </w:rPr>
  </w:style>
  <w:style w:type="paragraph" w:customStyle="1" w:styleId="60D5E6395C364A549C2C758FC641BA9F">
    <w:name w:val="60D5E6395C364A549C2C758FC641BA9F"/>
  </w:style>
  <w:style w:type="paragraph" w:customStyle="1" w:styleId="5434F3805DC94AF2894F380515E337EE">
    <w:name w:val="5434F3805DC94AF2894F380515E337EE"/>
  </w:style>
  <w:style w:type="paragraph" w:customStyle="1" w:styleId="1F6BA44EBD62475F929F00882A65C5F4">
    <w:name w:val="1F6BA44EBD62475F929F00882A65C5F4"/>
  </w:style>
  <w:style w:type="paragraph" w:customStyle="1" w:styleId="F7901678CE02487BB037F731DCA895CA">
    <w:name w:val="F7901678CE02487BB037F731DCA895CA"/>
  </w:style>
  <w:style w:type="paragraph" w:customStyle="1" w:styleId="6E7B9C3D7D1B41EEA1FBA19F9C1BF3A4">
    <w:name w:val="6E7B9C3D7D1B41EEA1FBA19F9C1BF3A4"/>
  </w:style>
  <w:style w:type="paragraph" w:customStyle="1" w:styleId="9FD2F38C8F5948A6BEE9B81C4BE9ECBD">
    <w:name w:val="9FD2F38C8F5948A6BEE9B81C4BE9ECBD"/>
  </w:style>
  <w:style w:type="paragraph" w:customStyle="1" w:styleId="75C01DBE7A3C475195867DFFC04BB790">
    <w:name w:val="75C01DBE7A3C475195867DFFC04BB790"/>
  </w:style>
  <w:style w:type="paragraph" w:customStyle="1" w:styleId="FD7FE7D18A334438BCF47581171F4C79">
    <w:name w:val="FD7FE7D18A334438BCF47581171F4C79"/>
  </w:style>
  <w:style w:type="paragraph" w:customStyle="1" w:styleId="3E67A59CC3DE49608D35BD8433188A5D">
    <w:name w:val="3E67A59CC3DE49608D35BD8433188A5D"/>
  </w:style>
  <w:style w:type="paragraph" w:customStyle="1" w:styleId="317DC865959D4F4B82FAEB8C5A650E0F">
    <w:name w:val="317DC865959D4F4B82FAEB8C5A650E0F"/>
  </w:style>
  <w:style w:type="paragraph" w:customStyle="1" w:styleId="8442DD944E3147B294A436B52C381E0B">
    <w:name w:val="8442DD944E3147B294A436B52C381E0B"/>
  </w:style>
  <w:style w:type="paragraph" w:customStyle="1" w:styleId="49024572C7774D769D01E7AAA55D9963">
    <w:name w:val="49024572C7774D769D01E7AAA55D9963"/>
  </w:style>
  <w:style w:type="paragraph" w:customStyle="1" w:styleId="8074C29376C74CE3AA687C8809AEDA4C">
    <w:name w:val="8074C29376C74CE3AA687C8809AEDA4C"/>
  </w:style>
  <w:style w:type="paragraph" w:customStyle="1" w:styleId="768EDB94C5BC4797B6F3101594878272">
    <w:name w:val="768EDB94C5BC4797B6F3101594878272"/>
  </w:style>
  <w:style w:type="paragraph" w:customStyle="1" w:styleId="462F5C563370453A8A6B7E9D8B132B7B">
    <w:name w:val="462F5C563370453A8A6B7E9D8B132B7B"/>
  </w:style>
  <w:style w:type="paragraph" w:customStyle="1" w:styleId="EE65695ED3F643089ADD3F7C8A358361">
    <w:name w:val="EE65695ED3F643089ADD3F7C8A358361"/>
  </w:style>
  <w:style w:type="paragraph" w:customStyle="1" w:styleId="5C44D091EDB14BFE8CBD5C06FE69E677">
    <w:name w:val="5C44D091EDB14BFE8CBD5C06FE69E677"/>
    <w:rsid w:val="00D6799D"/>
  </w:style>
  <w:style w:type="paragraph" w:customStyle="1" w:styleId="BA74450FC0604728A3E5D8A26C518362">
    <w:name w:val="BA74450FC0604728A3E5D8A26C518362"/>
    <w:rsid w:val="00D6799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799D"/>
    <w:rPr>
      <w:color w:val="808080"/>
    </w:rPr>
  </w:style>
  <w:style w:type="paragraph" w:customStyle="1" w:styleId="60D5E6395C364A549C2C758FC641BA9F">
    <w:name w:val="60D5E6395C364A549C2C758FC641BA9F"/>
  </w:style>
  <w:style w:type="paragraph" w:customStyle="1" w:styleId="5434F3805DC94AF2894F380515E337EE">
    <w:name w:val="5434F3805DC94AF2894F380515E337EE"/>
  </w:style>
  <w:style w:type="paragraph" w:customStyle="1" w:styleId="1F6BA44EBD62475F929F00882A65C5F4">
    <w:name w:val="1F6BA44EBD62475F929F00882A65C5F4"/>
  </w:style>
  <w:style w:type="paragraph" w:customStyle="1" w:styleId="F7901678CE02487BB037F731DCA895CA">
    <w:name w:val="F7901678CE02487BB037F731DCA895CA"/>
  </w:style>
  <w:style w:type="paragraph" w:customStyle="1" w:styleId="6E7B9C3D7D1B41EEA1FBA19F9C1BF3A4">
    <w:name w:val="6E7B9C3D7D1B41EEA1FBA19F9C1BF3A4"/>
  </w:style>
  <w:style w:type="paragraph" w:customStyle="1" w:styleId="9FD2F38C8F5948A6BEE9B81C4BE9ECBD">
    <w:name w:val="9FD2F38C8F5948A6BEE9B81C4BE9ECBD"/>
  </w:style>
  <w:style w:type="paragraph" w:customStyle="1" w:styleId="75C01DBE7A3C475195867DFFC04BB790">
    <w:name w:val="75C01DBE7A3C475195867DFFC04BB790"/>
  </w:style>
  <w:style w:type="paragraph" w:customStyle="1" w:styleId="FD7FE7D18A334438BCF47581171F4C79">
    <w:name w:val="FD7FE7D18A334438BCF47581171F4C79"/>
  </w:style>
  <w:style w:type="paragraph" w:customStyle="1" w:styleId="3E67A59CC3DE49608D35BD8433188A5D">
    <w:name w:val="3E67A59CC3DE49608D35BD8433188A5D"/>
  </w:style>
  <w:style w:type="paragraph" w:customStyle="1" w:styleId="317DC865959D4F4B82FAEB8C5A650E0F">
    <w:name w:val="317DC865959D4F4B82FAEB8C5A650E0F"/>
  </w:style>
  <w:style w:type="paragraph" w:customStyle="1" w:styleId="8442DD944E3147B294A436B52C381E0B">
    <w:name w:val="8442DD944E3147B294A436B52C381E0B"/>
  </w:style>
  <w:style w:type="paragraph" w:customStyle="1" w:styleId="49024572C7774D769D01E7AAA55D9963">
    <w:name w:val="49024572C7774D769D01E7AAA55D9963"/>
  </w:style>
  <w:style w:type="paragraph" w:customStyle="1" w:styleId="8074C29376C74CE3AA687C8809AEDA4C">
    <w:name w:val="8074C29376C74CE3AA687C8809AEDA4C"/>
  </w:style>
  <w:style w:type="paragraph" w:customStyle="1" w:styleId="768EDB94C5BC4797B6F3101594878272">
    <w:name w:val="768EDB94C5BC4797B6F3101594878272"/>
  </w:style>
  <w:style w:type="paragraph" w:customStyle="1" w:styleId="462F5C563370453A8A6B7E9D8B132B7B">
    <w:name w:val="462F5C563370453A8A6B7E9D8B132B7B"/>
  </w:style>
  <w:style w:type="paragraph" w:customStyle="1" w:styleId="EE65695ED3F643089ADD3F7C8A358361">
    <w:name w:val="EE65695ED3F643089ADD3F7C8A358361"/>
  </w:style>
  <w:style w:type="paragraph" w:customStyle="1" w:styleId="5C44D091EDB14BFE8CBD5C06FE69E677">
    <w:name w:val="5C44D091EDB14BFE8CBD5C06FE69E677"/>
    <w:rsid w:val="00D6799D"/>
  </w:style>
  <w:style w:type="paragraph" w:customStyle="1" w:styleId="BA74450FC0604728A3E5D8A26C518362">
    <w:name w:val="BA74450FC0604728A3E5D8A26C518362"/>
    <w:rsid w:val="00D679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8B9516F-8E47-48ED-8426-B21B5FF274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BlueBorder_Invoice_Service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invoice (Blue Border design)</vt:lpstr>
    </vt:vector>
  </TitlesOfParts>
  <Company>Working Assets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(Blue Border design)</dc:title>
  <dc:creator>Katie</dc:creator>
  <cp:lastModifiedBy>Katie</cp:lastModifiedBy>
  <cp:revision>2</cp:revision>
  <cp:lastPrinted>2004-09-22T18:37:00Z</cp:lastPrinted>
  <dcterms:created xsi:type="dcterms:W3CDTF">2014-07-08T22:13:00Z</dcterms:created>
  <dcterms:modified xsi:type="dcterms:W3CDTF">2014-07-08T22:13:00Z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TC103747119990</vt:lpwstr>
  </property>
</Properties>
</file>